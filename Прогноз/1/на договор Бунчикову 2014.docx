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84" w:rsidRPr="00781791" w:rsidRDefault="00183084" w:rsidP="00E51444">
      <w:pPr>
        <w:spacing w:after="0" w:line="240" w:lineRule="auto"/>
        <w:rPr>
          <w:b/>
          <w:sz w:val="24"/>
          <w:szCs w:val="24"/>
        </w:rPr>
      </w:pPr>
    </w:p>
    <w:p w:rsidR="00183084" w:rsidRDefault="00183084" w:rsidP="00E51444">
      <w:pPr>
        <w:spacing w:after="0" w:line="240" w:lineRule="auto"/>
        <w:rPr>
          <w:b/>
          <w:sz w:val="24"/>
          <w:szCs w:val="24"/>
          <w:lang w:val="en-US"/>
        </w:rPr>
      </w:pPr>
    </w:p>
    <w:p w:rsidR="00183084" w:rsidRPr="00E51444" w:rsidRDefault="00183084" w:rsidP="00E51444">
      <w:pPr>
        <w:spacing w:after="0" w:line="240" w:lineRule="auto"/>
        <w:rPr>
          <w:b/>
          <w:sz w:val="24"/>
          <w:szCs w:val="24"/>
          <w:lang w:val="en-US"/>
        </w:rPr>
      </w:pPr>
    </w:p>
    <w:p w:rsidR="00183084" w:rsidRDefault="00183084" w:rsidP="00D93FFD">
      <w:pPr>
        <w:spacing w:after="0" w:line="240" w:lineRule="auto"/>
        <w:jc w:val="right"/>
        <w:rPr>
          <w:b/>
          <w:sz w:val="24"/>
          <w:szCs w:val="24"/>
        </w:rPr>
      </w:pPr>
    </w:p>
    <w:p w:rsidR="00183084" w:rsidRDefault="00183084" w:rsidP="00D93FFD">
      <w:pPr>
        <w:spacing w:after="0" w:line="240" w:lineRule="auto"/>
        <w:jc w:val="right"/>
        <w:rPr>
          <w:b/>
          <w:sz w:val="24"/>
          <w:szCs w:val="24"/>
        </w:rPr>
      </w:pPr>
    </w:p>
    <w:p w:rsidR="00183084" w:rsidRDefault="00183084" w:rsidP="00D93FFD">
      <w:pPr>
        <w:spacing w:after="0" w:line="240" w:lineRule="auto"/>
        <w:jc w:val="right"/>
        <w:rPr>
          <w:b/>
          <w:sz w:val="24"/>
          <w:szCs w:val="24"/>
        </w:rPr>
      </w:pPr>
    </w:p>
    <w:p w:rsidR="00183084" w:rsidRPr="00492590" w:rsidRDefault="00183084" w:rsidP="00D93FFD">
      <w:pPr>
        <w:spacing w:after="0" w:line="240" w:lineRule="auto"/>
        <w:jc w:val="right"/>
        <w:rPr>
          <w:b/>
          <w:sz w:val="24"/>
          <w:szCs w:val="24"/>
        </w:rPr>
      </w:pPr>
    </w:p>
    <w:p w:rsidR="00183084" w:rsidRDefault="00183084" w:rsidP="00E514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3084" w:rsidRDefault="00183084" w:rsidP="00E514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3084" w:rsidRPr="00FC37D7" w:rsidRDefault="00183084" w:rsidP="00E514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3084" w:rsidRPr="00F805B2" w:rsidRDefault="00183084" w:rsidP="00D93FFD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ЗАО «НПП «Интеграл»</w:t>
      </w:r>
    </w:p>
    <w:p w:rsidR="00183084" w:rsidRDefault="00183084" w:rsidP="00F805B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805B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Бунчикову</w:t>
      </w:r>
      <w:r w:rsidRPr="00F805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</w:t>
      </w:r>
      <w:r w:rsidRPr="00F805B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Н</w:t>
      </w:r>
      <w:r w:rsidRPr="00F805B2">
        <w:rPr>
          <w:rFonts w:ascii="Times New Roman" w:hAnsi="Times New Roman"/>
          <w:b/>
          <w:sz w:val="28"/>
          <w:szCs w:val="28"/>
        </w:rPr>
        <w:t>.</w:t>
      </w:r>
    </w:p>
    <w:p w:rsidR="00183084" w:rsidRPr="00AF2FD4" w:rsidRDefault="00183084" w:rsidP="00F805B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83084" w:rsidRPr="00AF2FD4" w:rsidRDefault="00183084" w:rsidP="00F805B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83084" w:rsidRPr="00F805B2" w:rsidRDefault="00183084" w:rsidP="00F805B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83084" w:rsidRPr="00BB0251" w:rsidRDefault="00183084" w:rsidP="00D93FF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183084" w:rsidRPr="000C0990" w:rsidRDefault="00183084" w:rsidP="0049259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B0251">
        <w:rPr>
          <w:rFonts w:ascii="Times New Roman" w:hAnsi="Times New Roman"/>
          <w:sz w:val="28"/>
          <w:szCs w:val="28"/>
        </w:rPr>
        <w:tab/>
      </w:r>
      <w:r w:rsidRPr="000C0990">
        <w:rPr>
          <w:rFonts w:ascii="Times New Roman" w:hAnsi="Times New Roman"/>
          <w:sz w:val="28"/>
          <w:szCs w:val="28"/>
        </w:rPr>
        <w:t xml:space="preserve">Администрация </w:t>
      </w:r>
      <w:r>
        <w:rPr>
          <w:rFonts w:ascii="Times New Roman" w:hAnsi="Times New Roman"/>
          <w:sz w:val="28"/>
          <w:szCs w:val="28"/>
        </w:rPr>
        <w:t>ГП</w:t>
      </w:r>
      <w:r w:rsidRPr="000C0990">
        <w:rPr>
          <w:rFonts w:ascii="Times New Roman" w:hAnsi="Times New Roman"/>
          <w:sz w:val="28"/>
          <w:szCs w:val="28"/>
        </w:rPr>
        <w:t xml:space="preserve"> «Красноармейскуголь» просит Вас заключить договор об оказании технической помощи  в ремонте, наладке и госповерке  аппаратуры передачи сейсмосигнала ( АПСС-1) для ведения прогноза выбросоопасности при ведении горных работ на пластах склонных к ГДЯ в 201</w:t>
      </w:r>
      <w:r>
        <w:rPr>
          <w:rFonts w:ascii="Times New Roman" w:hAnsi="Times New Roman"/>
          <w:sz w:val="28"/>
          <w:szCs w:val="28"/>
        </w:rPr>
        <w:t>5</w:t>
      </w:r>
      <w:r w:rsidRPr="000C0990">
        <w:rPr>
          <w:rFonts w:ascii="Times New Roman" w:hAnsi="Times New Roman"/>
          <w:sz w:val="28"/>
          <w:szCs w:val="28"/>
        </w:rPr>
        <w:t xml:space="preserve"> году на ОП «Шахта Стаханова, а также приобрести 1 комплект дополнительно аппаратуры АПСС-1.</w:t>
      </w:r>
    </w:p>
    <w:p w:rsidR="00183084" w:rsidRPr="000C0990" w:rsidRDefault="00183084" w:rsidP="00D8042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C0990">
        <w:rPr>
          <w:rFonts w:ascii="Times New Roman" w:hAnsi="Times New Roman"/>
          <w:sz w:val="28"/>
          <w:szCs w:val="28"/>
        </w:rPr>
        <w:tab/>
      </w: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Pr="00AF2FD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3084" w:rsidRPr="00E655A1" w:rsidRDefault="00183084" w:rsidP="00D8042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Технический директор</w:t>
      </w:r>
    </w:p>
    <w:p w:rsidR="00183084" w:rsidRPr="00AF2FD4" w:rsidRDefault="00183084" w:rsidP="00D8042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ГП «Красноармейскуголь»                                          А.Н.Климченко</w:t>
      </w:r>
    </w:p>
    <w:p w:rsidR="00183084" w:rsidRDefault="00183084" w:rsidP="00D8042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83084" w:rsidRDefault="00183084" w:rsidP="00D8042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83084" w:rsidRPr="00513F7A" w:rsidRDefault="00183084" w:rsidP="00932B3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sectPr w:rsidR="00183084" w:rsidRPr="00513F7A" w:rsidSect="00492590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F5A97"/>
    <w:multiLevelType w:val="multilevel"/>
    <w:tmpl w:val="55F860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3FFD"/>
    <w:rsid w:val="000256B8"/>
    <w:rsid w:val="00082380"/>
    <w:rsid w:val="00093F9A"/>
    <w:rsid w:val="000C0990"/>
    <w:rsid w:val="000F3B24"/>
    <w:rsid w:val="00141F66"/>
    <w:rsid w:val="00183084"/>
    <w:rsid w:val="00185D8D"/>
    <w:rsid w:val="001B57D7"/>
    <w:rsid w:val="00276537"/>
    <w:rsid w:val="002C76FE"/>
    <w:rsid w:val="003B1FF8"/>
    <w:rsid w:val="003F3A12"/>
    <w:rsid w:val="004174F5"/>
    <w:rsid w:val="00452C06"/>
    <w:rsid w:val="00492590"/>
    <w:rsid w:val="00513F7A"/>
    <w:rsid w:val="00515653"/>
    <w:rsid w:val="00535CC5"/>
    <w:rsid w:val="005B02A1"/>
    <w:rsid w:val="006164D3"/>
    <w:rsid w:val="00626160"/>
    <w:rsid w:val="00712AB3"/>
    <w:rsid w:val="00781791"/>
    <w:rsid w:val="00812FCA"/>
    <w:rsid w:val="008F45EA"/>
    <w:rsid w:val="00932B38"/>
    <w:rsid w:val="00997ADD"/>
    <w:rsid w:val="00A45FFA"/>
    <w:rsid w:val="00AB5A99"/>
    <w:rsid w:val="00AF2FD4"/>
    <w:rsid w:val="00BB0251"/>
    <w:rsid w:val="00C317AB"/>
    <w:rsid w:val="00C67DCD"/>
    <w:rsid w:val="00C83C2E"/>
    <w:rsid w:val="00D1358F"/>
    <w:rsid w:val="00D57ACF"/>
    <w:rsid w:val="00D70820"/>
    <w:rsid w:val="00D8042D"/>
    <w:rsid w:val="00D93FFD"/>
    <w:rsid w:val="00E51444"/>
    <w:rsid w:val="00E6443D"/>
    <w:rsid w:val="00E655A1"/>
    <w:rsid w:val="00E6603A"/>
    <w:rsid w:val="00ED1AC9"/>
    <w:rsid w:val="00F72DA5"/>
    <w:rsid w:val="00F805B2"/>
    <w:rsid w:val="00F82BB8"/>
    <w:rsid w:val="00FC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F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3FF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93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94</Words>
  <Characters>536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МакНИИ</dc:title>
  <dc:subject/>
  <dc:creator>прогноз</dc:creator>
  <cp:keywords/>
  <dc:description/>
  <cp:lastModifiedBy>Prognoz</cp:lastModifiedBy>
  <cp:revision>5</cp:revision>
  <cp:lastPrinted>2014-03-04T06:29:00Z</cp:lastPrinted>
  <dcterms:created xsi:type="dcterms:W3CDTF">2014-03-04T07:32:00Z</dcterms:created>
  <dcterms:modified xsi:type="dcterms:W3CDTF">2014-11-04T05:42:00Z</dcterms:modified>
</cp:coreProperties>
</file>